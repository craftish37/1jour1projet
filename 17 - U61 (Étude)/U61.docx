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1"/>
      </w:tblGrid>
      <w:tr w:rsidR="004B7E44" w14:paraId="6106B753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3176CB78" w14:textId="77777777" w:rsidR="004B7E44" w:rsidRDefault="004B7E44" w:rsidP="004B7E44">
            <w:r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6B17F096" wp14:editId="1075A0CF">
                      <wp:extent cx="5138670" cy="1506829"/>
                      <wp:effectExtent l="0" t="0" r="0" b="0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15068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4158F6" w14:textId="754034E1" w:rsidR="004B7E44" w:rsidRPr="004B7E44" w:rsidRDefault="00B313EF" w:rsidP="004B7E44">
                                  <w:pPr>
                                    <w:pStyle w:val="Titre"/>
                                  </w:pPr>
                                  <w:r>
                                    <w:rPr>
                                      <w:lang w:bidi="fr-FR"/>
                                    </w:rPr>
                                    <w:t>BTS CPI - U61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B17F0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width:404.6pt;height:1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" filled="f" stroked="f" strokeweight=".5pt">
                      <v:textbox>
                        <w:txbxContent>
                          <w:p w14:paraId="6A4158F6" w14:textId="754034E1" w:rsidR="004B7E44" w:rsidRPr="004B7E44" w:rsidRDefault="00B313EF" w:rsidP="004B7E44">
                            <w:pPr>
                              <w:pStyle w:val="Titre"/>
                            </w:pPr>
                            <w:r>
                              <w:rPr>
                                <w:lang w:bidi="fr-FR"/>
                              </w:rPr>
                              <w:t>BTS CPI - U61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5687B8F" w14:textId="77777777" w:rsidR="004B7E44" w:rsidRDefault="004B7E44" w:rsidP="004B7E44">
            <w:r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0BA6D17C" wp14:editId="19BF42F0">
                      <wp:extent cx="785611" cy="0"/>
                      <wp:effectExtent l="0" t="38100" r="52705" b="38100"/>
                      <wp:docPr id="5" name="Connecteur droit 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5611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51053FE" id="Connecteur droit 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1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" strokecolor="white [3212]" strokeweight="6pt">
                      <w10:anchorlock/>
                    </v:line>
                  </w:pict>
                </mc:Fallback>
              </mc:AlternateContent>
            </w:r>
          </w:p>
          <w:p w14:paraId="0458E2F0" w14:textId="77777777" w:rsidR="004B7E44" w:rsidRDefault="004B7E44" w:rsidP="004B7E44">
            <w:r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5977B033" wp14:editId="7CC00DA9">
                      <wp:extent cx="5264407" cy="746975"/>
                      <wp:effectExtent l="0" t="0" r="0" b="0"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64407" cy="746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AA4FD5" w14:textId="7968D616" w:rsidR="004B7E44" w:rsidRPr="004B7E44" w:rsidRDefault="00B313EF" w:rsidP="004B7E44">
                                  <w:pPr>
                                    <w:pStyle w:val="Sous-titre"/>
                                  </w:pPr>
                                  <w:r>
                                    <w:rPr>
                                      <w:lang w:bidi="fr-FR"/>
                                    </w:rPr>
                                    <w:t>Cavalier de charpenterie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977B033" id="Zone de texte 3" o:spid="_x0000_s1027" type="#_x0000_t202" style="width:414.5pt;height: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" filled="f" stroked="f" strokeweight=".5pt">
                      <v:textbox>
                        <w:txbxContent>
                          <w:p w14:paraId="36AA4FD5" w14:textId="7968D616" w:rsidR="004B7E44" w:rsidRPr="004B7E44" w:rsidRDefault="00B313EF" w:rsidP="004B7E44">
                            <w:pPr>
                              <w:pStyle w:val="Sous-titre"/>
                            </w:pPr>
                            <w:r>
                              <w:rPr>
                                <w:lang w:bidi="fr-FR"/>
                              </w:rPr>
                              <w:t>Cavalier de charpenterie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B7E44" w14:paraId="4A021ED4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B3D673" w14:textId="77777777" w:rsidR="004B7E44" w:rsidRDefault="004B7E44" w:rsidP="004B7E44">
            <w:r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6C880B83" wp14:editId="3A2E8226">
                      <wp:extent cx="2842054" cy="469557"/>
                      <wp:effectExtent l="0" t="0" r="0" b="6985"/>
                      <wp:docPr id="6" name="Zone de texte 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2054" cy="4695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48DD89" w14:textId="0B9EFA04" w:rsidR="004B7E44" w:rsidRPr="004B7E44" w:rsidRDefault="00B313EF" w:rsidP="004B7E44">
                                  <w:pPr>
                                    <w:pStyle w:val="Titre1"/>
                                  </w:pPr>
                                  <w:r>
                                    <w:rPr>
                                      <w:lang w:bidi="fr-FR"/>
                                    </w:rPr>
                                    <w:t>Lycée Gustave Eiffel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C880B83" id="Zone de texte 6" o:spid="_x0000_s1028" type="#_x0000_t202" style="width:223.8pt;height:3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" filled="f" stroked="f" strokeweight=".5pt">
                      <v:textbox>
                        <w:txbxContent>
                          <w:p w14:paraId="3748DD89" w14:textId="0B9EFA04" w:rsidR="004B7E44" w:rsidRPr="004B7E44" w:rsidRDefault="00B313EF" w:rsidP="004B7E44">
                            <w:pPr>
                              <w:pStyle w:val="Titre1"/>
                            </w:pPr>
                            <w:r>
                              <w:rPr>
                                <w:lang w:bidi="fr-FR"/>
                              </w:rPr>
                              <w:t>Lycée Gustave Eiffel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336D7CF" w14:textId="77777777" w:rsidR="004B7E44" w:rsidRDefault="004B7E44" w:rsidP="004B7E44">
            <w:r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2543B277" wp14:editId="39B5D8C4">
                      <wp:extent cx="2521207" cy="605155"/>
                      <wp:effectExtent l="0" t="0" r="0" b="4445"/>
                      <wp:docPr id="7" name="Zone de texte 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1207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7C6727" w14:textId="77777777" w:rsidR="00B313EF" w:rsidRDefault="00B313EF" w:rsidP="004B7E44">
                                  <w:pPr>
                                    <w:rPr>
                                      <w:lang w:bidi="fr-FR"/>
                                    </w:rPr>
                                  </w:pPr>
                                  <w:r w:rsidRPr="00B313EF">
                                    <w:rPr>
                                      <w:lang w:bidi="fr-FR"/>
                                    </w:rPr>
                                    <w:t>1 Rue du Maréchal Augereau</w:t>
                                  </w:r>
                                </w:p>
                                <w:p w14:paraId="1A850824" w14:textId="6CCB9CAC" w:rsidR="004B7E44" w:rsidRPr="004B7E44" w:rsidRDefault="00B313EF" w:rsidP="004B7E44">
                                  <w:r>
                                    <w:rPr>
                                      <w:lang w:bidi="fr-FR"/>
                                    </w:rPr>
                                    <w:t>37100 TOURS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543B277" id="Zone de texte 7" o:spid="_x0000_s1029" type="#_x0000_t202" style="width:198.5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" filled="f" stroked="f" strokeweight=".5pt">
                      <v:textbox>
                        <w:txbxContent>
                          <w:p w14:paraId="487C6727" w14:textId="77777777" w:rsidR="00B313EF" w:rsidRDefault="00B313EF" w:rsidP="004B7E44">
                            <w:pPr>
                              <w:rPr>
                                <w:lang w:bidi="fr-FR"/>
                              </w:rPr>
                            </w:pPr>
                            <w:r w:rsidRPr="00B313EF">
                              <w:rPr>
                                <w:lang w:bidi="fr-FR"/>
                              </w:rPr>
                              <w:t>1 Rue du Maréchal Augereau</w:t>
                            </w:r>
                          </w:p>
                          <w:p w14:paraId="1A850824" w14:textId="6CCB9CAC" w:rsidR="004B7E44" w:rsidRPr="004B7E44" w:rsidRDefault="00B313EF" w:rsidP="004B7E44">
                            <w:r>
                              <w:rPr>
                                <w:lang w:bidi="fr-FR"/>
                              </w:rPr>
                              <w:t>37100 TOURS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09A6A86B" wp14:editId="7F085E16">
                      <wp:extent cx="2901767" cy="605155"/>
                      <wp:effectExtent l="0" t="0" r="0" b="4445"/>
                      <wp:docPr id="10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01767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08C7A1" w14:textId="77777777" w:rsidR="00B313EF" w:rsidRDefault="00B313EF" w:rsidP="004B7E44">
                                  <w:pPr>
                                    <w:rPr>
                                      <w:lang w:bidi="fr-FR"/>
                                    </w:rPr>
                                  </w:pPr>
                                  <w:r w:rsidRPr="00B313EF">
                                    <w:rPr>
                                      <w:lang w:bidi="fr-FR"/>
                                    </w:rPr>
                                    <w:t>02 47 88 40 00</w:t>
                                  </w:r>
                                </w:p>
                                <w:p w14:paraId="7117F42A" w14:textId="66A4AC54" w:rsidR="004B7E44" w:rsidRPr="00B313EF" w:rsidRDefault="00B313EF" w:rsidP="00B313EF">
                                  <w:r w:rsidRPr="00B313EF">
                                    <w:rPr>
                                      <w:lang w:bidi="fr-FR"/>
                                    </w:rPr>
                                    <w:t>ce.0370053g@ac-orleans-tours.fr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9A6A86B" id="Zone de texte 10" o:spid="_x0000_s1030" type="#_x0000_t202" style="width:228.5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" filled="f" stroked="f" strokeweight=".5pt">
                      <v:textbox>
                        <w:txbxContent>
                          <w:p w14:paraId="1508C7A1" w14:textId="77777777" w:rsidR="00B313EF" w:rsidRDefault="00B313EF" w:rsidP="004B7E44">
                            <w:pPr>
                              <w:rPr>
                                <w:lang w:bidi="fr-FR"/>
                              </w:rPr>
                            </w:pPr>
                            <w:r w:rsidRPr="00B313EF">
                              <w:rPr>
                                <w:lang w:bidi="fr-FR"/>
                              </w:rPr>
                              <w:t>02 47 88 40 00</w:t>
                            </w:r>
                          </w:p>
                          <w:p w14:paraId="7117F42A" w14:textId="66A4AC54" w:rsidR="004B7E44" w:rsidRPr="00B313EF" w:rsidRDefault="00B313EF" w:rsidP="00B313EF">
                            <w:r w:rsidRPr="00B313EF">
                              <w:rPr>
                                <w:lang w:bidi="fr-FR"/>
                              </w:rPr>
                              <w:t>ce.0370053g@ac-orleans-tours.fr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4E6583CE" w14:textId="309BF7E9" w:rsidR="004B7E44" w:rsidRDefault="00B313EF" w:rsidP="004B7E44">
      <w:r>
        <w:rPr>
          <w:noProof/>
          <w:lang w:bidi="fr-FR"/>
        </w:rPr>
        <w:drawing>
          <wp:anchor distT="0" distB="0" distL="114300" distR="114300" simplePos="0" relativeHeight="251658240" behindDoc="1" locked="0" layoutInCell="1" allowOverlap="1" wp14:anchorId="2F76AEF1" wp14:editId="1AFA4987">
            <wp:simplePos x="0" y="0"/>
            <wp:positionH relativeFrom="margin">
              <wp:posOffset>-2345055</wp:posOffset>
            </wp:positionH>
            <wp:positionV relativeFrom="page">
              <wp:posOffset>-5292519</wp:posOffset>
            </wp:positionV>
            <wp:extent cx="10787784" cy="10787784"/>
            <wp:effectExtent l="0" t="0" r="0" b="7043420"/>
            <wp:wrapNone/>
            <wp:docPr id="1" name="Image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 1"/>
                    <pic:cNvPicPr/>
                  </pic:nvPicPr>
                  <pic:blipFill>
                    <a:blip r:embed="rId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7784" cy="10787784"/>
                    </a:xfrm>
                    <a:prstGeom prst="rect">
                      <a:avLst/>
                    </a:prstGeom>
                    <a:effectLst>
                      <a:reflection blurRad="114300" stA="93000" endPos="6500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E44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003DD1" wp14:editId="0D5D32DA">
                <wp:simplePos x="0" y="0"/>
                <wp:positionH relativeFrom="column">
                  <wp:posOffset>-731520</wp:posOffset>
                </wp:positionH>
                <wp:positionV relativeFrom="page">
                  <wp:posOffset>2059940</wp:posOffset>
                </wp:positionV>
                <wp:extent cx="6748145" cy="5984875"/>
                <wp:effectExtent l="0" t="0" r="0" b="0"/>
                <wp:wrapNone/>
                <wp:docPr id="2" name="Rectangle 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5984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12E94" id="Rectangle 2" o:spid="_x0000_s1026" alt="rectangle coloré" style="position:absolute;margin-left:-57.6pt;margin-top:162.2pt;width:531.35pt;height:47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" fillcolor="#a4063e [3204]" stroked="f" strokeweight="2pt">
                <w10:wrap anchory="page"/>
              </v:rect>
            </w:pict>
          </mc:Fallback>
        </mc:AlternateContent>
      </w:r>
    </w:p>
    <w:p w14:paraId="277E590B" w14:textId="5136710E" w:rsidR="004B7E44" w:rsidRDefault="00A146A3">
      <w:pPr>
        <w:spacing w:after="200"/>
      </w:pPr>
      <w:r w:rsidRPr="00D967AC">
        <w:rPr>
          <w:noProof/>
          <w:lang w:bidi="fr-FR"/>
        </w:rPr>
        <w:drawing>
          <wp:anchor distT="0" distB="0" distL="114300" distR="114300" simplePos="0" relativeHeight="251660288" behindDoc="0" locked="0" layoutInCell="1" allowOverlap="1" wp14:anchorId="60E75CE5" wp14:editId="5BD9B014">
            <wp:simplePos x="0" y="0"/>
            <wp:positionH relativeFrom="column">
              <wp:posOffset>-91440</wp:posOffset>
            </wp:positionH>
            <wp:positionV relativeFrom="paragraph">
              <wp:posOffset>7965440</wp:posOffset>
            </wp:positionV>
            <wp:extent cx="3146400" cy="748800"/>
            <wp:effectExtent l="0" t="0" r="0" b="0"/>
            <wp:wrapNone/>
            <wp:docPr id="12" name="Graphisme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sme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400" cy="74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E44">
        <w:rPr>
          <w:lang w:bidi="fr-FR"/>
        </w:rPr>
        <w:br w:type="page"/>
      </w:r>
    </w:p>
    <w:p w14:paraId="352AC15B" w14:textId="6FA78664" w:rsidR="004B7E44" w:rsidRDefault="006F0B54" w:rsidP="004B7E44">
      <w:pPr>
        <w:pStyle w:val="Titre2"/>
        <w:spacing w:after="500"/>
      </w:pPr>
      <w:r>
        <w:lastRenderedPageBreak/>
        <w:t>Sommaire</w:t>
      </w:r>
      <w:r w:rsidR="004B7E44" w:rsidRPr="004B7E44">
        <w:rPr>
          <w:lang w:bidi="fr-FR"/>
        </w:rPr>
        <w:t xml:space="preserve"> </w:t>
      </w:r>
      <w:sdt>
        <w:sdtPr>
          <w:alias w:val="Société"/>
          <w:tag w:val="Société"/>
          <w:id w:val="441245393"/>
          <w:placeholder>
            <w:docPart w:val="4BF50ECD546F46C7997523716788BBF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Content>
          <w:r>
            <w:t xml:space="preserve"> </w:t>
          </w:r>
        </w:sdtContent>
      </w:sdt>
    </w:p>
    <w:p w14:paraId="440D68DB" w14:textId="6FCBC17F" w:rsidR="004B7E44" w:rsidRPr="006F0B54" w:rsidRDefault="006F0B54" w:rsidP="004B7E44">
      <w:pPr>
        <w:pStyle w:val="Titre3"/>
        <w:rPr>
          <w:b/>
          <w:i w:val="0"/>
          <w:sz w:val="44"/>
        </w:rPr>
      </w:pPr>
      <w:r>
        <w:rPr>
          <w:b/>
          <w:i w:val="0"/>
          <w:sz w:val="44"/>
        </w:rPr>
        <w:t>A - Présentation</w:t>
      </w:r>
    </w:p>
    <w:p w14:paraId="2EE832C8" w14:textId="1456F33D" w:rsidR="004B7E44" w:rsidRPr="006F0B54" w:rsidRDefault="006F0B54" w:rsidP="006F0B54">
      <w:pPr>
        <w:pStyle w:val="Titre4"/>
        <w:rPr>
          <w:color w:val="auto"/>
        </w:rPr>
      </w:pPr>
      <w:r>
        <w:rPr>
          <w:color w:val="auto"/>
        </w:rPr>
        <w:t xml:space="preserve">I – </w:t>
      </w:r>
      <w:r w:rsidR="00A71B9C">
        <w:rPr>
          <w:color w:val="auto"/>
        </w:rPr>
        <w:t>DESCRIPTION DU PRODUIT EXISTANT</w:t>
      </w:r>
    </w:p>
    <w:p w14:paraId="479E1AD4" w14:textId="29EB8287" w:rsidR="006F0B54" w:rsidRDefault="006F0B54" w:rsidP="006F0B54">
      <w:pPr>
        <w:pStyle w:val="Titre4"/>
        <w:rPr>
          <w:color w:val="auto"/>
        </w:rPr>
      </w:pPr>
      <w:r>
        <w:rPr>
          <w:color w:val="auto"/>
        </w:rPr>
        <w:t xml:space="preserve">II – </w:t>
      </w:r>
      <w:r w:rsidR="00A71B9C">
        <w:rPr>
          <w:color w:val="auto"/>
        </w:rPr>
        <w:t>PROBLÉMATIQUE</w:t>
      </w:r>
    </w:p>
    <w:p w14:paraId="4FE6958C" w14:textId="77777777" w:rsidR="00A71B9C" w:rsidRPr="00A71B9C" w:rsidRDefault="00A71B9C" w:rsidP="006F0B54">
      <w:pPr>
        <w:pStyle w:val="Titre4"/>
        <w:rPr>
          <w:color w:val="auto"/>
        </w:rPr>
      </w:pPr>
    </w:p>
    <w:p w14:paraId="3F8026E5" w14:textId="77777777" w:rsidR="006F0B54" w:rsidRDefault="006F0B54" w:rsidP="006F0B54">
      <w:pPr>
        <w:pStyle w:val="Titre3"/>
        <w:rPr>
          <w:b/>
          <w:i w:val="0"/>
          <w:sz w:val="44"/>
        </w:rPr>
      </w:pPr>
      <w:r>
        <w:rPr>
          <w:b/>
          <w:i w:val="0"/>
          <w:sz w:val="44"/>
        </w:rPr>
        <w:t>B</w:t>
      </w:r>
      <w:r>
        <w:rPr>
          <w:b/>
          <w:i w:val="0"/>
          <w:sz w:val="44"/>
        </w:rPr>
        <w:t xml:space="preserve"> </w:t>
      </w:r>
      <w:r>
        <w:rPr>
          <w:b/>
          <w:i w:val="0"/>
          <w:sz w:val="44"/>
        </w:rPr>
        <w:t>–</w:t>
      </w:r>
      <w:r>
        <w:rPr>
          <w:b/>
          <w:i w:val="0"/>
          <w:sz w:val="44"/>
        </w:rPr>
        <w:t xml:space="preserve"> </w:t>
      </w:r>
      <w:r>
        <w:rPr>
          <w:b/>
          <w:i w:val="0"/>
          <w:sz w:val="44"/>
        </w:rPr>
        <w:t>Exposition du cahier des charges</w:t>
      </w:r>
    </w:p>
    <w:p w14:paraId="38934DEE" w14:textId="459BCA99" w:rsidR="00A71B9C" w:rsidRDefault="006F0B54" w:rsidP="006F0B54">
      <w:pPr>
        <w:pStyle w:val="Titre4"/>
        <w:rPr>
          <w:color w:val="auto"/>
        </w:rPr>
      </w:pPr>
      <w:r>
        <w:rPr>
          <w:color w:val="auto"/>
        </w:rPr>
        <w:t xml:space="preserve">I – </w:t>
      </w:r>
      <w:r w:rsidR="00A71B9C">
        <w:rPr>
          <w:color w:val="auto"/>
        </w:rPr>
        <w:t>DÉFINITION DU BESOIN</w:t>
      </w:r>
    </w:p>
    <w:p w14:paraId="2BC55858" w14:textId="74F63AD3" w:rsidR="006F0B54" w:rsidRPr="006F0B54" w:rsidRDefault="00A71B9C" w:rsidP="006F0B54">
      <w:pPr>
        <w:pStyle w:val="Titre4"/>
        <w:rPr>
          <w:color w:val="auto"/>
        </w:rPr>
      </w:pPr>
      <w:r>
        <w:rPr>
          <w:color w:val="auto"/>
        </w:rPr>
        <w:t>I</w:t>
      </w:r>
      <w:r>
        <w:rPr>
          <w:color w:val="auto"/>
        </w:rPr>
        <w:t>I</w:t>
      </w:r>
      <w:r>
        <w:rPr>
          <w:color w:val="auto"/>
        </w:rPr>
        <w:t xml:space="preserve"> – </w:t>
      </w:r>
      <w:r>
        <w:rPr>
          <w:color w:val="auto"/>
        </w:rPr>
        <w:t>DIAGRAMMES ET CONTRAINTES</w:t>
      </w:r>
      <w:r w:rsidR="006F0B54">
        <w:rPr>
          <w:b w:val="0"/>
          <w:i/>
          <w:sz w:val="44"/>
        </w:rPr>
        <w:br/>
      </w:r>
    </w:p>
    <w:p w14:paraId="472E175A" w14:textId="179EA4ED" w:rsidR="006F0B54" w:rsidRDefault="006F0B54" w:rsidP="006F0B54">
      <w:pPr>
        <w:pStyle w:val="Titre3"/>
        <w:rPr>
          <w:b/>
          <w:i w:val="0"/>
          <w:sz w:val="44"/>
        </w:rPr>
      </w:pPr>
      <w:r>
        <w:rPr>
          <w:b/>
          <w:i w:val="0"/>
          <w:sz w:val="44"/>
        </w:rPr>
        <w:t>C</w:t>
      </w:r>
      <w:r>
        <w:rPr>
          <w:b/>
          <w:i w:val="0"/>
          <w:sz w:val="44"/>
        </w:rPr>
        <w:t xml:space="preserve"> </w:t>
      </w:r>
      <w:r>
        <w:rPr>
          <w:b/>
          <w:i w:val="0"/>
          <w:sz w:val="44"/>
        </w:rPr>
        <w:t>– Choix de la solution</w:t>
      </w:r>
    </w:p>
    <w:p w14:paraId="1F6DE0EE" w14:textId="1439890D" w:rsidR="006F0B54" w:rsidRDefault="006F0B54" w:rsidP="006F0B54">
      <w:pPr>
        <w:pStyle w:val="Titre4"/>
        <w:rPr>
          <w:color w:val="auto"/>
        </w:rPr>
      </w:pPr>
      <w:r>
        <w:rPr>
          <w:color w:val="auto"/>
        </w:rPr>
        <w:t xml:space="preserve">I – </w:t>
      </w:r>
      <w:r w:rsidR="00A71B9C">
        <w:rPr>
          <w:color w:val="auto"/>
        </w:rPr>
        <w:t>RÉALISATION DE CROQUIS</w:t>
      </w:r>
    </w:p>
    <w:p w14:paraId="1B4B9953" w14:textId="62C6EDAA" w:rsidR="006F0B54" w:rsidRDefault="006F0B54" w:rsidP="006F0B54">
      <w:pPr>
        <w:pStyle w:val="Titre4"/>
        <w:rPr>
          <w:color w:val="auto"/>
        </w:rPr>
      </w:pPr>
      <w:r>
        <w:rPr>
          <w:color w:val="auto"/>
        </w:rPr>
        <w:t>I</w:t>
      </w:r>
      <w:r>
        <w:rPr>
          <w:color w:val="auto"/>
        </w:rPr>
        <w:t>I</w:t>
      </w:r>
      <w:r>
        <w:rPr>
          <w:color w:val="auto"/>
        </w:rPr>
        <w:t xml:space="preserve"> – </w:t>
      </w:r>
      <w:r w:rsidR="00A71B9C">
        <w:rPr>
          <w:color w:val="auto"/>
        </w:rPr>
        <w:t>COMPARAISON DES SOLUTIONS</w:t>
      </w:r>
    </w:p>
    <w:p w14:paraId="48C49BEE" w14:textId="08C38C08" w:rsidR="006F0B54" w:rsidRPr="006F0B54" w:rsidRDefault="006F0B54" w:rsidP="006F0B54">
      <w:pPr>
        <w:pStyle w:val="Titre4"/>
        <w:rPr>
          <w:color w:val="auto"/>
        </w:rPr>
      </w:pPr>
      <w:r>
        <w:rPr>
          <w:color w:val="auto"/>
        </w:rPr>
        <w:t>I</w:t>
      </w:r>
      <w:r>
        <w:rPr>
          <w:color w:val="auto"/>
        </w:rPr>
        <w:t>II</w:t>
      </w:r>
      <w:r>
        <w:rPr>
          <w:color w:val="auto"/>
        </w:rPr>
        <w:t xml:space="preserve"> – </w:t>
      </w:r>
      <w:r w:rsidR="00A71B9C">
        <w:rPr>
          <w:color w:val="auto"/>
        </w:rPr>
        <w:t>SOLUTION RETENUE</w:t>
      </w:r>
    </w:p>
    <w:p w14:paraId="7CE7FE69" w14:textId="5C03F27A" w:rsidR="00E94B5F" w:rsidRDefault="00E94B5F" w:rsidP="004B7E44"/>
    <w:p w14:paraId="12EC6761" w14:textId="7A73301D" w:rsidR="00A71B9C" w:rsidRDefault="00A71B9C" w:rsidP="00A71B9C">
      <w:pPr>
        <w:pStyle w:val="Titre3"/>
        <w:rPr>
          <w:b/>
          <w:i w:val="0"/>
          <w:sz w:val="44"/>
        </w:rPr>
      </w:pPr>
      <w:r>
        <w:rPr>
          <w:b/>
          <w:i w:val="0"/>
          <w:sz w:val="44"/>
        </w:rPr>
        <w:t>D</w:t>
      </w:r>
      <w:r>
        <w:rPr>
          <w:b/>
          <w:i w:val="0"/>
          <w:sz w:val="44"/>
        </w:rPr>
        <w:t xml:space="preserve"> – </w:t>
      </w:r>
      <w:r>
        <w:rPr>
          <w:b/>
          <w:i w:val="0"/>
          <w:sz w:val="44"/>
        </w:rPr>
        <w:t>Création et mise en situation de la solution</w:t>
      </w:r>
    </w:p>
    <w:p w14:paraId="3BBD0DA6" w14:textId="05AA4301" w:rsidR="00A71B9C" w:rsidRPr="00A71B9C" w:rsidRDefault="00A71B9C" w:rsidP="00A71B9C">
      <w:pPr>
        <w:pStyle w:val="Titre4"/>
        <w:rPr>
          <w:color w:val="auto"/>
          <w:lang w:val="en-US"/>
        </w:rPr>
      </w:pPr>
      <w:r w:rsidRPr="00A71B9C">
        <w:rPr>
          <w:color w:val="auto"/>
          <w:lang w:val="en-US"/>
        </w:rPr>
        <w:t xml:space="preserve">I – </w:t>
      </w:r>
      <w:r w:rsidRPr="00A71B9C">
        <w:rPr>
          <w:color w:val="auto"/>
          <w:lang w:val="en-US"/>
        </w:rPr>
        <w:t>CO</w:t>
      </w:r>
      <w:r>
        <w:rPr>
          <w:color w:val="auto"/>
          <w:lang w:val="en-US"/>
        </w:rPr>
        <w:t>NCEPTION</w:t>
      </w:r>
    </w:p>
    <w:p w14:paraId="5EC17038" w14:textId="42175A92" w:rsidR="00A71B9C" w:rsidRPr="00A71B9C" w:rsidRDefault="00A71B9C" w:rsidP="00A71B9C">
      <w:pPr>
        <w:pStyle w:val="Titre4"/>
        <w:rPr>
          <w:color w:val="auto"/>
          <w:lang w:val="en-US"/>
        </w:rPr>
      </w:pPr>
      <w:r w:rsidRPr="00A71B9C">
        <w:rPr>
          <w:color w:val="auto"/>
          <w:lang w:val="en-US"/>
        </w:rPr>
        <w:t>I</w:t>
      </w:r>
      <w:r w:rsidRPr="00A71B9C">
        <w:rPr>
          <w:color w:val="auto"/>
          <w:lang w:val="en-US"/>
        </w:rPr>
        <w:t>I</w:t>
      </w:r>
      <w:r w:rsidRPr="00A71B9C">
        <w:rPr>
          <w:color w:val="auto"/>
          <w:lang w:val="en-US"/>
        </w:rPr>
        <w:t xml:space="preserve"> – </w:t>
      </w:r>
      <w:r w:rsidRPr="00A71B9C">
        <w:rPr>
          <w:color w:val="auto"/>
          <w:lang w:val="en-US"/>
        </w:rPr>
        <w:t>SIMULATION</w:t>
      </w:r>
    </w:p>
    <w:p w14:paraId="12FC029C" w14:textId="73CAAD22" w:rsidR="00A71B9C" w:rsidRDefault="00A71B9C" w:rsidP="00A71B9C">
      <w:pPr>
        <w:pStyle w:val="Titre4"/>
        <w:rPr>
          <w:color w:val="auto"/>
          <w:lang w:val="en-US"/>
        </w:rPr>
      </w:pPr>
      <w:r w:rsidRPr="00A71B9C">
        <w:rPr>
          <w:color w:val="auto"/>
          <w:lang w:val="en-US"/>
        </w:rPr>
        <w:t>I</w:t>
      </w:r>
      <w:r>
        <w:rPr>
          <w:color w:val="auto"/>
          <w:lang w:val="en-US"/>
        </w:rPr>
        <w:t>II</w:t>
      </w:r>
      <w:r w:rsidRPr="00A71B9C">
        <w:rPr>
          <w:color w:val="auto"/>
          <w:lang w:val="en-US"/>
        </w:rPr>
        <w:t xml:space="preserve"> – </w:t>
      </w:r>
      <w:r w:rsidRPr="00A71B9C">
        <w:rPr>
          <w:color w:val="auto"/>
          <w:lang w:val="en-US"/>
        </w:rPr>
        <w:t>FAISABILITÉ</w:t>
      </w:r>
    </w:p>
    <w:p w14:paraId="4160D5FB" w14:textId="3AFDD5ED" w:rsidR="00A71B9C" w:rsidRDefault="00A71B9C" w:rsidP="00A71B9C">
      <w:pPr>
        <w:pStyle w:val="Titre4"/>
        <w:rPr>
          <w:color w:val="auto"/>
          <w:lang w:val="en-US"/>
        </w:rPr>
      </w:pPr>
    </w:p>
    <w:p w14:paraId="4A6602A5" w14:textId="0F1284C3" w:rsidR="00A71B9C" w:rsidRDefault="00A71B9C" w:rsidP="00A71B9C">
      <w:pPr>
        <w:pStyle w:val="Titre3"/>
        <w:rPr>
          <w:b/>
          <w:i w:val="0"/>
          <w:sz w:val="44"/>
        </w:rPr>
      </w:pPr>
      <w:r>
        <w:rPr>
          <w:b/>
          <w:i w:val="0"/>
          <w:sz w:val="44"/>
        </w:rPr>
        <w:t>E</w:t>
      </w:r>
      <w:r>
        <w:rPr>
          <w:b/>
          <w:i w:val="0"/>
          <w:sz w:val="44"/>
        </w:rPr>
        <w:t xml:space="preserve"> – </w:t>
      </w:r>
      <w:r>
        <w:rPr>
          <w:b/>
          <w:i w:val="0"/>
          <w:sz w:val="44"/>
        </w:rPr>
        <w:t>Réalisation et correction</w:t>
      </w:r>
    </w:p>
    <w:p w14:paraId="234F073C" w14:textId="29D553A7" w:rsidR="00D9658C" w:rsidRPr="00D9658C" w:rsidRDefault="00A71B9C" w:rsidP="00A71B9C">
      <w:pPr>
        <w:pStyle w:val="Titre4"/>
        <w:rPr>
          <w:color w:val="auto"/>
        </w:rPr>
      </w:pPr>
      <w:r w:rsidRPr="00D9658C">
        <w:rPr>
          <w:color w:val="auto"/>
        </w:rPr>
        <w:t xml:space="preserve">I – </w:t>
      </w:r>
      <w:r w:rsidRPr="00D9658C">
        <w:rPr>
          <w:color w:val="auto"/>
        </w:rPr>
        <w:t xml:space="preserve">CHOIX DE </w:t>
      </w:r>
      <w:r w:rsidR="00D9658C" w:rsidRPr="00D9658C">
        <w:rPr>
          <w:color w:val="auto"/>
        </w:rPr>
        <w:t>MACHINE E</w:t>
      </w:r>
      <w:r w:rsidR="00D9658C">
        <w:rPr>
          <w:color w:val="auto"/>
        </w:rPr>
        <w:t>T MATIÈRE</w:t>
      </w:r>
    </w:p>
    <w:p w14:paraId="648C5F8E" w14:textId="313DDE59" w:rsidR="00D9658C" w:rsidRDefault="00D9658C" w:rsidP="00D9658C">
      <w:pPr>
        <w:pStyle w:val="Titre4"/>
        <w:rPr>
          <w:color w:val="auto"/>
        </w:rPr>
      </w:pPr>
      <w:r w:rsidRPr="00D9658C">
        <w:rPr>
          <w:color w:val="auto"/>
        </w:rPr>
        <w:t>I</w:t>
      </w:r>
      <w:r w:rsidRPr="00D9658C">
        <w:rPr>
          <w:color w:val="auto"/>
        </w:rPr>
        <w:t>I</w:t>
      </w:r>
      <w:r w:rsidRPr="00D9658C">
        <w:rPr>
          <w:color w:val="auto"/>
        </w:rPr>
        <w:t xml:space="preserve"> – </w:t>
      </w:r>
      <w:r>
        <w:rPr>
          <w:color w:val="auto"/>
        </w:rPr>
        <w:t>IMPRESSION ET TESTS</w:t>
      </w:r>
    </w:p>
    <w:p w14:paraId="23DCAA2F" w14:textId="37EAE984" w:rsidR="00D9658C" w:rsidRPr="00D9658C" w:rsidRDefault="00D9658C" w:rsidP="00D9658C">
      <w:pPr>
        <w:pStyle w:val="Titre4"/>
        <w:rPr>
          <w:color w:val="auto"/>
        </w:rPr>
      </w:pPr>
      <w:r>
        <w:rPr>
          <w:color w:val="auto"/>
        </w:rPr>
        <w:t>III – RECTIFICATION DES PRINCIPAUX PROBLÈMES</w:t>
      </w:r>
    </w:p>
    <w:p w14:paraId="11A3F08B" w14:textId="2E08A483" w:rsidR="00D9658C" w:rsidRDefault="00D9658C" w:rsidP="00A71B9C">
      <w:pPr>
        <w:pStyle w:val="Titre4"/>
        <w:rPr>
          <w:color w:val="auto"/>
        </w:rPr>
      </w:pPr>
    </w:p>
    <w:p w14:paraId="2648ABD4" w14:textId="694CE99A" w:rsidR="00D9658C" w:rsidRDefault="00D9658C" w:rsidP="00D9658C">
      <w:pPr>
        <w:pStyle w:val="Titre3"/>
        <w:rPr>
          <w:b/>
          <w:i w:val="0"/>
          <w:sz w:val="44"/>
        </w:rPr>
      </w:pPr>
      <w:r>
        <w:rPr>
          <w:b/>
          <w:i w:val="0"/>
          <w:sz w:val="44"/>
        </w:rPr>
        <w:t>F</w:t>
      </w:r>
      <w:r>
        <w:rPr>
          <w:b/>
          <w:i w:val="0"/>
          <w:sz w:val="44"/>
        </w:rPr>
        <w:t xml:space="preserve"> – </w:t>
      </w:r>
      <w:r>
        <w:rPr>
          <w:b/>
          <w:i w:val="0"/>
          <w:sz w:val="44"/>
        </w:rPr>
        <w:t>Industrialisation</w:t>
      </w:r>
      <w:r w:rsidR="0079208A">
        <w:rPr>
          <w:b/>
          <w:i w:val="0"/>
          <w:sz w:val="44"/>
        </w:rPr>
        <w:t xml:space="preserve"> et conclusion</w:t>
      </w:r>
    </w:p>
    <w:p w14:paraId="714373B4" w14:textId="71EE6EF2" w:rsidR="00D9658C" w:rsidRDefault="00D9658C" w:rsidP="00D9658C">
      <w:pPr>
        <w:pStyle w:val="Titre4"/>
        <w:rPr>
          <w:color w:val="auto"/>
        </w:rPr>
      </w:pPr>
      <w:r w:rsidRPr="00D9658C">
        <w:rPr>
          <w:color w:val="auto"/>
        </w:rPr>
        <w:t>I – CHOIX D</w:t>
      </w:r>
      <w:r>
        <w:rPr>
          <w:color w:val="auto"/>
        </w:rPr>
        <w:t>U PROCÉDÉ ET ÉTUDE DE COÛT</w:t>
      </w:r>
    </w:p>
    <w:p w14:paraId="6323201D" w14:textId="78A0644A" w:rsidR="00D9658C" w:rsidRPr="00D9658C" w:rsidRDefault="00D9658C" w:rsidP="00D9658C">
      <w:pPr>
        <w:pStyle w:val="Titre4"/>
        <w:rPr>
          <w:color w:val="auto"/>
        </w:rPr>
      </w:pPr>
      <w:r>
        <w:rPr>
          <w:color w:val="auto"/>
        </w:rPr>
        <w:t xml:space="preserve">II </w:t>
      </w:r>
      <w:r w:rsidR="0079208A">
        <w:rPr>
          <w:color w:val="auto"/>
        </w:rPr>
        <w:t>–</w:t>
      </w:r>
      <w:r>
        <w:rPr>
          <w:color w:val="auto"/>
        </w:rPr>
        <w:t xml:space="preserve"> </w:t>
      </w:r>
      <w:r w:rsidR="0079208A">
        <w:rPr>
          <w:color w:val="auto"/>
        </w:rPr>
        <w:t>ÉTAT DE COMPLÉTION DU CAHIER DES CHARGES</w:t>
      </w:r>
    </w:p>
    <w:p w14:paraId="1C9BF668" w14:textId="77777777" w:rsidR="00D9658C" w:rsidRPr="00A71B9C" w:rsidRDefault="00D9658C" w:rsidP="00A71B9C">
      <w:pPr>
        <w:pStyle w:val="Titre4"/>
        <w:rPr>
          <w:color w:val="auto"/>
        </w:rPr>
      </w:pPr>
    </w:p>
    <w:sectPr w:rsidR="00D9658C" w:rsidRPr="00A71B9C" w:rsidSect="000821D9">
      <w:headerReference w:type="default" r:id="rId8"/>
      <w:footerReference w:type="default" r:id="rId9"/>
      <w:footerReference w:type="first" r:id="rId10"/>
      <w:pgSz w:w="11906" w:h="16838" w:code="9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73FCE" w14:textId="77777777" w:rsidR="00981B10" w:rsidRDefault="00981B10" w:rsidP="004B7E44">
      <w:r>
        <w:separator/>
      </w:r>
    </w:p>
  </w:endnote>
  <w:endnote w:type="continuationSeparator" w:id="0">
    <w:p w14:paraId="561165B0" w14:textId="77777777" w:rsidR="00981B10" w:rsidRDefault="00981B10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449585F5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0B653456" w14:textId="251FBA5A" w:rsidR="004B7E44" w:rsidRDefault="00A71B9C" w:rsidP="004B7E44">
          <w:pPr>
            <w:pStyle w:val="Pieddepage"/>
          </w:pPr>
          <w:r>
            <w:rPr>
              <w:lang w:bidi="fr-FR"/>
            </w:rPr>
            <w:t>BTS CPI – U61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55CAF1" w14:textId="77777777" w:rsidR="005A718F" w:rsidRDefault="005A718F" w:rsidP="004B7E44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120E9">
          <w:rPr>
            <w:noProof/>
            <w:lang w:bidi="fr-FR"/>
          </w:rPr>
          <w:t>1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3E130" w14:textId="77777777" w:rsidR="00981B10" w:rsidRDefault="00981B10" w:rsidP="004B7E44">
      <w:r>
        <w:separator/>
      </w:r>
    </w:p>
  </w:footnote>
  <w:footnote w:type="continuationSeparator" w:id="0">
    <w:p w14:paraId="7ECF45DE" w14:textId="77777777" w:rsidR="00981B10" w:rsidRDefault="00981B10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2F3C8C2B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1823C4AB" w14:textId="77777777" w:rsidR="004B7E44" w:rsidRDefault="004B7E44" w:rsidP="004B7E44">
          <w:pPr>
            <w:pStyle w:val="En-tte"/>
          </w:pPr>
          <w:r>
            <w:rPr>
              <w:noProof/>
              <w:lang w:bidi="fr-FR"/>
            </w:rPr>
            <mc:AlternateContent>
              <mc:Choice Requires="wps">
                <w:drawing>
                  <wp:inline distT="0" distB="0" distL="0" distR="0" wp14:anchorId="2ED8E551" wp14:editId="51E21B62">
                    <wp:extent cx="1352282" cy="592428"/>
                    <wp:effectExtent l="0" t="0" r="635" b="0"/>
                    <wp:docPr id="11" name="Rectangle 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920460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  <w:lang w:bidi="fr-FR"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  <w:lang w:bidi="fr-FR"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  <w:lang w:bidi="fr-FR"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noProof/>
                                    <w:lang w:bidi="fr-FR"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  <w:lang w:bidi="fr-FR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2ED8E551" id="Rectangle 11" o:spid="_x0000_s1031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" fillcolor="#a4063e [3204]" stroked="f" strokeweight="2pt">
                    <v:textbox>
                      <w:txbxContent>
                        <w:p w14:paraId="0B920460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  <w:lang w:bidi="fr-FR"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  <w:lang w:bidi="fr-FR"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  <w:lang w:bidi="fr-FR"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noProof/>
                              <w:lang w:bidi="fr-FR"/>
                            </w:rPr>
                            <w:t>2</w:t>
                          </w:r>
                          <w:r w:rsidRPr="004B7E44">
                            <w:rPr>
                              <w:b/>
                              <w:lang w:bidi="fr-FR"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EF"/>
    <w:rsid w:val="000821D9"/>
    <w:rsid w:val="00293B83"/>
    <w:rsid w:val="004736AA"/>
    <w:rsid w:val="004B7E44"/>
    <w:rsid w:val="004D5252"/>
    <w:rsid w:val="004F2B86"/>
    <w:rsid w:val="005A718F"/>
    <w:rsid w:val="006A3CE7"/>
    <w:rsid w:val="006B7C97"/>
    <w:rsid w:val="006F0B54"/>
    <w:rsid w:val="007516CF"/>
    <w:rsid w:val="0079208A"/>
    <w:rsid w:val="00894CA2"/>
    <w:rsid w:val="008B33BC"/>
    <w:rsid w:val="009120E9"/>
    <w:rsid w:val="00945900"/>
    <w:rsid w:val="00981B10"/>
    <w:rsid w:val="009C396C"/>
    <w:rsid w:val="00A146A3"/>
    <w:rsid w:val="00A71B9C"/>
    <w:rsid w:val="00B313EF"/>
    <w:rsid w:val="00B572B4"/>
    <w:rsid w:val="00D9658C"/>
    <w:rsid w:val="00DB26A7"/>
    <w:rsid w:val="00E76CAD"/>
    <w:rsid w:val="00E9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4E106D"/>
  <w15:chartTrackingRefBased/>
  <w15:docId w15:val="{C226089B-E9CC-4E6C-AA67-5AA10840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Titre1">
    <w:name w:val="heading 1"/>
    <w:basedOn w:val="Normal"/>
    <w:link w:val="Titre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itre2">
    <w:name w:val="heading 2"/>
    <w:basedOn w:val="Normal"/>
    <w:link w:val="Titre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itre3">
    <w:name w:val="heading 3"/>
    <w:basedOn w:val="Normal"/>
    <w:link w:val="Titre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itre4">
    <w:name w:val="heading 4"/>
    <w:basedOn w:val="Normal"/>
    <w:link w:val="Titre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itre5">
    <w:name w:val="heading 5"/>
    <w:basedOn w:val="Normal"/>
    <w:next w:val="Normal"/>
    <w:link w:val="Titre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re">
    <w:name w:val="Title"/>
    <w:basedOn w:val="Normal"/>
    <w:link w:val="TitreCar"/>
    <w:uiPriority w:val="1"/>
    <w:qFormat/>
    <w:rsid w:val="00894CA2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pacing w:val="-4"/>
      <w:sz w:val="100"/>
      <w:szCs w:val="40"/>
    </w:rPr>
  </w:style>
  <w:style w:type="character" w:customStyle="1" w:styleId="TitreCar">
    <w:name w:val="Titre Car"/>
    <w:basedOn w:val="Policepardfaut"/>
    <w:link w:val="Titre"/>
    <w:uiPriority w:val="1"/>
    <w:rsid w:val="00894CA2"/>
    <w:rPr>
      <w:rFonts w:asciiTheme="majorHAnsi" w:eastAsia="Times New Roman" w:hAnsiTheme="majorHAnsi" w:cs="Times New Roman"/>
      <w:b/>
      <w:caps/>
      <w:color w:val="FFFFFF" w:themeColor="background1"/>
      <w:spacing w:val="-4"/>
      <w:sz w:val="100"/>
      <w:szCs w:val="40"/>
    </w:rPr>
  </w:style>
  <w:style w:type="paragraph" w:styleId="Sous-titre">
    <w:name w:val="Subtitle"/>
    <w:basedOn w:val="Normal"/>
    <w:link w:val="Sous-titre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ous-titreCar">
    <w:name w:val="Sous-titre Car"/>
    <w:basedOn w:val="Policepardfaut"/>
    <w:link w:val="Sous-titr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ansinterligne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itre2Car">
    <w:name w:val="Titre 2 Car"/>
    <w:basedOn w:val="Policepardfaut"/>
    <w:link w:val="Titre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itre3Car">
    <w:name w:val="Titre 3 Car"/>
    <w:basedOn w:val="Policepardfaut"/>
    <w:link w:val="Titre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itre4Car">
    <w:name w:val="Titre 4 Car"/>
    <w:basedOn w:val="Policepardfaut"/>
    <w:link w:val="Titre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itre">
    <w:name w:val="Chapitre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itre5Car">
    <w:name w:val="Titre 5 Car"/>
    <w:basedOn w:val="Policepardfaut"/>
    <w:link w:val="Titre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5A718F"/>
    <w:pPr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718F"/>
  </w:style>
  <w:style w:type="paragraph" w:styleId="Pieddepage">
    <w:name w:val="footer"/>
    <w:basedOn w:val="Normal"/>
    <w:link w:val="PieddepageCar"/>
    <w:uiPriority w:val="99"/>
    <w:unhideWhenUsed/>
    <w:rsid w:val="005A718F"/>
    <w:pPr>
      <w:spacing w:line="240" w:lineRule="auto"/>
      <w:jc w:val="center"/>
    </w:pPr>
  </w:style>
  <w:style w:type="character" w:customStyle="1" w:styleId="PieddepageCar">
    <w:name w:val="Pied de page Car"/>
    <w:basedOn w:val="Policepardfaut"/>
    <w:link w:val="Pieddepage"/>
    <w:uiPriority w:val="99"/>
    <w:rsid w:val="005A718F"/>
  </w:style>
  <w:style w:type="character" w:styleId="Textedelespacerserv">
    <w:name w:val="Placeholder Text"/>
    <w:basedOn w:val="Policepardfaut"/>
    <w:uiPriority w:val="99"/>
    <w:semiHidden/>
    <w:rsid w:val="00945900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B313EF"/>
    <w:rPr>
      <w:color w:val="93C842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13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phd\AppData\Roaming\Microsoft\Templates\Rapport%20d&#8217;activit&#233;%20(conception%20professionnell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F50ECD546F46C7997523716788BB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E7AD64-954C-4D25-8A07-373D3268C38A}"/>
      </w:docPartPr>
      <w:docPartBody>
        <w:p w:rsidR="00000000" w:rsidRDefault="00000000">
          <w:pPr>
            <w:pStyle w:val="4BF50ECD546F46C7997523716788BBFB"/>
          </w:pPr>
          <w:r w:rsidRPr="004B7E44">
            <w:rPr>
              <w:lang w:bidi="fr-FR"/>
            </w:rPr>
            <w:t>Nom de la société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B2"/>
    <w:rsid w:val="003F3508"/>
    <w:rsid w:val="00BA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CC4D9D85E25458CABAD6C98F9FBC341">
    <w:name w:val="BCC4D9D85E25458CABAD6C98F9FBC341"/>
  </w:style>
  <w:style w:type="paragraph" w:customStyle="1" w:styleId="4BF50ECD546F46C7997523716788BBFB">
    <w:name w:val="4BF50ECD546F46C7997523716788BBFB"/>
  </w:style>
  <w:style w:type="paragraph" w:customStyle="1" w:styleId="A8B9306ADF4A4A188ED207351916D31E">
    <w:name w:val="A8B9306ADF4A4A188ED207351916D31E"/>
  </w:style>
  <w:style w:type="paragraph" w:customStyle="1" w:styleId="80B9F8567B104873914C749A4658BABF">
    <w:name w:val="80B9F8567B104873914C749A4658BABF"/>
  </w:style>
  <w:style w:type="paragraph" w:customStyle="1" w:styleId="7E2DB6A7E8184F3B97B087BA2C44D117">
    <w:name w:val="7E2DB6A7E8184F3B97B087BA2C44D117"/>
  </w:style>
  <w:style w:type="paragraph" w:customStyle="1" w:styleId="1FAA96F788B44710A561EDEB8E6947AB">
    <w:name w:val="1FAA96F788B44710A561EDEB8E6947AB"/>
  </w:style>
  <w:style w:type="paragraph" w:customStyle="1" w:styleId="0CA08EE6036D4EFBA93ECEA02A0B37C0">
    <w:name w:val="0CA08EE6036D4EFBA93ECEA02A0B37C0"/>
    <w:rsid w:val="00BA1F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d’activité (conception professionnelle).dotx</Template>
  <TotalTime>40</TotalTime>
  <Pages>2</Pages>
  <Words>101</Words>
  <Characters>558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Durand</dc:creator>
  <cp:keywords/>
  <dc:description/>
  <cp:lastModifiedBy>Raphael Durand</cp:lastModifiedBy>
  <cp:revision>1</cp:revision>
  <dcterms:created xsi:type="dcterms:W3CDTF">2023-02-08T13:00:00Z</dcterms:created>
  <dcterms:modified xsi:type="dcterms:W3CDTF">2023-02-08T13:43:00Z</dcterms:modified>
</cp:coreProperties>
</file>